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C6554A">
      <w:pPr>
        <w:pStyle w:val="Photo"/>
      </w:pPr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Default="0022233F" w:rsidP="00C6554A">
      <w:pPr>
        <w:pStyle w:val="Title"/>
      </w:pPr>
      <w:r>
        <w:t>SAMEH System Report</w:t>
      </w:r>
    </w:p>
    <w:p w:rsidR="00C6554A" w:rsidRPr="00D5413C" w:rsidRDefault="0022233F" w:rsidP="00C6554A">
      <w:pPr>
        <w:pStyle w:val="Subtitle"/>
      </w:pPr>
      <w:r>
        <w:t>ASsesment 1</w:t>
      </w:r>
    </w:p>
    <w:p w:rsidR="00645398" w:rsidRDefault="00645398" w:rsidP="00C6554A">
      <w:pPr>
        <w:pStyle w:val="ContactInfo"/>
        <w:rPr>
          <w:lang w:val="en-GB" w:bidi="en-GB"/>
        </w:rPr>
      </w:pPr>
      <w:r>
        <w:rPr>
          <w:lang w:val="en-GB" w:bidi="en-GB"/>
        </w:rPr>
        <w:t>C3282367| C3304608</w:t>
      </w:r>
      <w:r w:rsidR="00C6554A">
        <w:rPr>
          <w:lang w:val="en-GB" w:bidi="en-GB"/>
        </w:rPr>
        <w:t xml:space="preserve"> </w:t>
      </w:r>
      <w:r>
        <w:rPr>
          <w:lang w:val="en-GB" w:bidi="en-GB"/>
        </w:rPr>
        <w:t xml:space="preserve">| C3304485 | C3303256 </w:t>
      </w:r>
    </w:p>
    <w:p w:rsidR="00C6554A" w:rsidRDefault="00645398" w:rsidP="00C6554A">
      <w:pPr>
        <w:pStyle w:val="ContactInfo"/>
      </w:pPr>
      <w:r>
        <w:rPr>
          <w:lang w:val="en-GB" w:bidi="en-GB"/>
        </w:rPr>
        <w:t xml:space="preserve"> </w:t>
      </w:r>
      <w:r w:rsidR="0022233F">
        <w:t>SENG2130</w:t>
      </w:r>
      <w:r w:rsidR="00C6554A">
        <w:rPr>
          <w:lang w:val="en-GB" w:bidi="en-GB"/>
        </w:rPr>
        <w:t xml:space="preserve"> | </w:t>
      </w:r>
      <w:r w:rsidR="0022233F">
        <w:t>11/4/2019</w:t>
      </w:r>
      <w:bookmarkStart w:id="0" w:name="_GoBack"/>
      <w:bookmarkEnd w:id="0"/>
      <w:r w:rsidR="00C6554A">
        <w:rPr>
          <w:lang w:val="en-GB" w:bidi="en-GB"/>
        </w:rPr>
        <w:br w:type="page"/>
      </w:r>
    </w:p>
    <w:p w:rsidR="00C6554A" w:rsidRPr="0022233F" w:rsidRDefault="0022233F" w:rsidP="0022233F">
      <w:pPr>
        <w:pStyle w:val="Heading1"/>
        <w:rPr>
          <w:sz w:val="40"/>
        </w:rPr>
      </w:pPr>
      <w:r w:rsidRPr="0022233F">
        <w:rPr>
          <w:sz w:val="40"/>
        </w:rPr>
        <w:lastRenderedPageBreak/>
        <w:t>Contents –</w:t>
      </w:r>
    </w:p>
    <w:p w:rsidR="002C74C0" w:rsidRPr="0022233F" w:rsidRDefault="0022233F" w:rsidP="0022233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2233F">
        <w:rPr>
          <w:sz w:val="28"/>
          <w:szCs w:val="28"/>
        </w:rPr>
        <w:t>Q1 Use Case Diagram</w:t>
      </w:r>
    </w:p>
    <w:p w:rsidR="0022233F" w:rsidRPr="0022233F" w:rsidRDefault="0022233F" w:rsidP="0022233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2233F">
        <w:rPr>
          <w:sz w:val="28"/>
          <w:szCs w:val="28"/>
        </w:rPr>
        <w:t>Q2 Use Case Descriptions</w:t>
      </w:r>
    </w:p>
    <w:p w:rsidR="0022233F" w:rsidRPr="0022233F" w:rsidRDefault="0022233F" w:rsidP="0022233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2233F">
        <w:rPr>
          <w:sz w:val="28"/>
          <w:szCs w:val="28"/>
        </w:rPr>
        <w:t>Q3 Activity Diagrams</w:t>
      </w:r>
    </w:p>
    <w:p w:rsidR="0022233F" w:rsidRDefault="0022233F" w:rsidP="0022233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2233F">
        <w:rPr>
          <w:sz w:val="28"/>
          <w:szCs w:val="28"/>
        </w:rPr>
        <w:t>Q4 Domain Class Diagram</w:t>
      </w:r>
    </w:p>
    <w:p w:rsidR="0022233F" w:rsidRPr="0022233F" w:rsidRDefault="0022233F" w:rsidP="0022233F">
      <w:pPr>
        <w:rPr>
          <w:sz w:val="24"/>
          <w:szCs w:val="28"/>
        </w:rPr>
      </w:pPr>
    </w:p>
    <w:p w:rsidR="0022233F" w:rsidRPr="00F054D3" w:rsidRDefault="0022233F" w:rsidP="0022233F">
      <w:pPr>
        <w:rPr>
          <w:b/>
          <w:sz w:val="32"/>
          <w:szCs w:val="28"/>
        </w:rPr>
      </w:pPr>
      <w:r w:rsidRPr="00F054D3">
        <w:rPr>
          <w:b/>
          <w:sz w:val="32"/>
          <w:szCs w:val="28"/>
        </w:rPr>
        <w:t>Q</w:t>
      </w:r>
      <w:r w:rsidR="00F054D3" w:rsidRPr="00F054D3">
        <w:rPr>
          <w:b/>
          <w:sz w:val="32"/>
          <w:szCs w:val="28"/>
        </w:rPr>
        <w:t xml:space="preserve">uestion </w:t>
      </w:r>
      <w:r w:rsidRPr="00F054D3">
        <w:rPr>
          <w:b/>
          <w:sz w:val="32"/>
          <w:szCs w:val="28"/>
        </w:rPr>
        <w:t xml:space="preserve">1 – </w:t>
      </w:r>
    </w:p>
    <w:p w:rsidR="0022233F" w:rsidRPr="00F054D3" w:rsidRDefault="0022233F" w:rsidP="0022233F">
      <w:pPr>
        <w:pStyle w:val="ListParagraph"/>
        <w:numPr>
          <w:ilvl w:val="0"/>
          <w:numId w:val="17"/>
        </w:numPr>
        <w:rPr>
          <w:b/>
          <w:sz w:val="28"/>
          <w:szCs w:val="24"/>
        </w:rPr>
      </w:pPr>
      <w:r w:rsidRPr="00F054D3">
        <w:rPr>
          <w:b/>
          <w:sz w:val="28"/>
          <w:szCs w:val="24"/>
        </w:rPr>
        <w:t>List of all use cases with brief descriptions</w:t>
      </w:r>
    </w:p>
    <w:p w:rsidR="00171F93" w:rsidRPr="00F054D3" w:rsidRDefault="0022233F" w:rsidP="0022233F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F054D3">
        <w:rPr>
          <w:sz w:val="24"/>
          <w:szCs w:val="24"/>
        </w:rPr>
        <w:t>Organise</w:t>
      </w:r>
      <w:proofErr w:type="spellEnd"/>
      <w:r w:rsidRPr="00F054D3">
        <w:rPr>
          <w:sz w:val="24"/>
          <w:szCs w:val="24"/>
        </w:rPr>
        <w:t xml:space="preserve"> </w:t>
      </w:r>
      <w:r w:rsidR="00590ADB" w:rsidRPr="00F054D3">
        <w:rPr>
          <w:sz w:val="24"/>
          <w:szCs w:val="24"/>
        </w:rPr>
        <w:t>L</w:t>
      </w:r>
      <w:r w:rsidRPr="00F054D3">
        <w:rPr>
          <w:sz w:val="24"/>
          <w:szCs w:val="24"/>
        </w:rPr>
        <w:t xml:space="preserve">ease </w:t>
      </w:r>
      <w:r w:rsidR="00590ADB" w:rsidRPr="00F054D3">
        <w:rPr>
          <w:sz w:val="24"/>
          <w:szCs w:val="24"/>
        </w:rPr>
        <w:t>T</w:t>
      </w:r>
      <w:r w:rsidRPr="00F054D3">
        <w:rPr>
          <w:sz w:val="24"/>
          <w:szCs w:val="24"/>
        </w:rPr>
        <w:t xml:space="preserve">erms and </w:t>
      </w:r>
      <w:r w:rsidR="00590ADB" w:rsidRPr="00F054D3">
        <w:rPr>
          <w:sz w:val="24"/>
          <w:szCs w:val="24"/>
        </w:rPr>
        <w:t>C</w:t>
      </w:r>
      <w:r w:rsidRPr="00F054D3">
        <w:rPr>
          <w:sz w:val="24"/>
          <w:szCs w:val="24"/>
        </w:rPr>
        <w:t>osts</w:t>
      </w:r>
    </w:p>
    <w:p w:rsidR="0022233F" w:rsidRPr="00F054D3" w:rsidRDefault="0022233F" w:rsidP="00171F9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054D3">
        <w:rPr>
          <w:sz w:val="24"/>
          <w:szCs w:val="24"/>
        </w:rPr>
        <w:t>Allows the manager to create a new lease for a customer</w:t>
      </w:r>
      <w:r w:rsidR="00171F93" w:rsidRPr="00F054D3">
        <w:rPr>
          <w:sz w:val="24"/>
          <w:szCs w:val="24"/>
        </w:rPr>
        <w:t>.</w:t>
      </w:r>
    </w:p>
    <w:p w:rsidR="00171F93" w:rsidRPr="00F054D3" w:rsidRDefault="00590ADB" w:rsidP="0022233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054D3">
        <w:rPr>
          <w:sz w:val="24"/>
          <w:szCs w:val="24"/>
        </w:rPr>
        <w:t>Schedule Maintenance</w:t>
      </w:r>
    </w:p>
    <w:p w:rsidR="0022233F" w:rsidRPr="00F054D3" w:rsidRDefault="00590ADB" w:rsidP="00171F9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054D3">
        <w:rPr>
          <w:sz w:val="24"/>
          <w:szCs w:val="24"/>
        </w:rPr>
        <w:t>A piece of equipment is scheduled for maintenance.</w:t>
      </w:r>
    </w:p>
    <w:p w:rsidR="00171F93" w:rsidRPr="00F054D3" w:rsidRDefault="00590ADB" w:rsidP="00590AD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054D3">
        <w:rPr>
          <w:sz w:val="24"/>
          <w:szCs w:val="24"/>
        </w:rPr>
        <w:t>Extend Lease</w:t>
      </w:r>
    </w:p>
    <w:p w:rsidR="0022233F" w:rsidRPr="00F054D3" w:rsidRDefault="00590ADB" w:rsidP="00171F9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054D3">
        <w:rPr>
          <w:sz w:val="24"/>
          <w:szCs w:val="24"/>
        </w:rPr>
        <w:t>Allows an increase in the length of time a customer can hire equipment for.</w:t>
      </w:r>
    </w:p>
    <w:p w:rsidR="00171F93" w:rsidRPr="00F054D3" w:rsidRDefault="00590ADB" w:rsidP="00590AD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054D3">
        <w:rPr>
          <w:sz w:val="24"/>
          <w:szCs w:val="24"/>
        </w:rPr>
        <w:t>Check Jobs</w:t>
      </w:r>
    </w:p>
    <w:p w:rsidR="00590ADB" w:rsidRPr="00F054D3" w:rsidRDefault="00590ADB" w:rsidP="00171F9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054D3">
        <w:rPr>
          <w:sz w:val="24"/>
          <w:szCs w:val="24"/>
        </w:rPr>
        <w:t xml:space="preserve"> The maintenance staff go to or call the main office to get a list of jobs to be completed.</w:t>
      </w:r>
    </w:p>
    <w:p w:rsidR="00171F93" w:rsidRPr="00F054D3" w:rsidRDefault="00590ADB" w:rsidP="00590AD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054D3">
        <w:rPr>
          <w:sz w:val="24"/>
          <w:szCs w:val="24"/>
        </w:rPr>
        <w:t>Give Out Equipment</w:t>
      </w:r>
    </w:p>
    <w:p w:rsidR="00590ADB" w:rsidRPr="00F054D3" w:rsidRDefault="00590ADB" w:rsidP="00171F9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054D3">
        <w:rPr>
          <w:sz w:val="24"/>
          <w:szCs w:val="24"/>
        </w:rPr>
        <w:t>Allows equipment to be booked out and used by the customer.</w:t>
      </w:r>
    </w:p>
    <w:p w:rsidR="00171F93" w:rsidRPr="00F054D3" w:rsidRDefault="00590ADB" w:rsidP="00590AD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054D3">
        <w:rPr>
          <w:sz w:val="24"/>
          <w:szCs w:val="24"/>
        </w:rPr>
        <w:t>Give Out Equipment</w:t>
      </w:r>
      <w:r w:rsidR="00171F93" w:rsidRPr="00F054D3">
        <w:rPr>
          <w:sz w:val="24"/>
          <w:szCs w:val="24"/>
        </w:rPr>
        <w:t xml:space="preserve"> </w:t>
      </w:r>
      <w:r w:rsidR="00F054D3">
        <w:rPr>
          <w:sz w:val="24"/>
          <w:szCs w:val="24"/>
        </w:rPr>
        <w:t>f</w:t>
      </w:r>
      <w:r w:rsidR="00171F93" w:rsidRPr="00F054D3">
        <w:rPr>
          <w:sz w:val="24"/>
          <w:szCs w:val="24"/>
        </w:rPr>
        <w:t>rom Warehouse/Workshop</w:t>
      </w:r>
    </w:p>
    <w:p w:rsidR="00590ADB" w:rsidRPr="00F054D3" w:rsidRDefault="00590ADB" w:rsidP="00171F9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054D3">
        <w:rPr>
          <w:sz w:val="24"/>
          <w:szCs w:val="24"/>
        </w:rPr>
        <w:t>Allows equipment to be picked up from the warehouse or workshop</w:t>
      </w:r>
      <w:r w:rsidR="00171F93" w:rsidRPr="00F054D3">
        <w:rPr>
          <w:sz w:val="24"/>
          <w:szCs w:val="24"/>
        </w:rPr>
        <w:t>.</w:t>
      </w:r>
    </w:p>
    <w:p w:rsidR="00171F93" w:rsidRPr="00F054D3" w:rsidRDefault="00171F93" w:rsidP="00590AD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054D3">
        <w:rPr>
          <w:sz w:val="24"/>
          <w:szCs w:val="24"/>
        </w:rPr>
        <w:t>Return Equipment</w:t>
      </w:r>
    </w:p>
    <w:p w:rsidR="00171F93" w:rsidRPr="00F054D3" w:rsidRDefault="00171F93" w:rsidP="00171F9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054D3">
        <w:rPr>
          <w:sz w:val="24"/>
          <w:szCs w:val="24"/>
        </w:rPr>
        <w:t xml:space="preserve"> Warehouse staff collects equipment from customer, checks fuel and stores it back in the warehouse.</w:t>
      </w:r>
    </w:p>
    <w:p w:rsidR="00171F93" w:rsidRPr="00F054D3" w:rsidRDefault="00171F93" w:rsidP="00171F9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054D3">
        <w:rPr>
          <w:sz w:val="24"/>
          <w:szCs w:val="24"/>
        </w:rPr>
        <w:t>Check Fuel Levels</w:t>
      </w:r>
    </w:p>
    <w:p w:rsidR="00171F93" w:rsidRPr="00F054D3" w:rsidRDefault="00171F93" w:rsidP="00171F9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054D3">
        <w:rPr>
          <w:sz w:val="24"/>
          <w:szCs w:val="24"/>
        </w:rPr>
        <w:t>The warehouse staff checks the level of returned equipment to make sure it has been returned with a full tank.</w:t>
      </w:r>
    </w:p>
    <w:p w:rsidR="00171F93" w:rsidRPr="00F054D3" w:rsidRDefault="00171F93" w:rsidP="00171F9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054D3">
        <w:rPr>
          <w:sz w:val="24"/>
          <w:szCs w:val="24"/>
        </w:rPr>
        <w:t>Service Equipment</w:t>
      </w:r>
    </w:p>
    <w:p w:rsidR="00171F93" w:rsidRPr="00F054D3" w:rsidRDefault="00171F93" w:rsidP="00171F9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054D3">
        <w:rPr>
          <w:sz w:val="24"/>
          <w:szCs w:val="24"/>
        </w:rPr>
        <w:t>The warehouse staff services a piece of equipment.</w:t>
      </w:r>
    </w:p>
    <w:p w:rsidR="00171F93" w:rsidRPr="00F054D3" w:rsidRDefault="00171F93" w:rsidP="00171F9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054D3">
        <w:rPr>
          <w:sz w:val="24"/>
          <w:szCs w:val="24"/>
        </w:rPr>
        <w:t>Provide Information to Customer</w:t>
      </w:r>
    </w:p>
    <w:p w:rsidR="00171F93" w:rsidRPr="00F054D3" w:rsidRDefault="00171F93" w:rsidP="00171F9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054D3">
        <w:rPr>
          <w:sz w:val="24"/>
          <w:szCs w:val="24"/>
        </w:rPr>
        <w:t>When requested by the customer over the phone, the office staff tells them the requested details.</w:t>
      </w:r>
    </w:p>
    <w:p w:rsidR="00171F93" w:rsidRDefault="00171F93" w:rsidP="00171F93">
      <w:pPr>
        <w:pStyle w:val="ListParagraph"/>
      </w:pPr>
    </w:p>
    <w:p w:rsidR="00171F93" w:rsidRDefault="00171F93" w:rsidP="00171F93">
      <w:pPr>
        <w:pStyle w:val="ListParagraph"/>
      </w:pPr>
    </w:p>
    <w:p w:rsidR="00171F93" w:rsidRDefault="00171F93" w:rsidP="00171F93">
      <w:pPr>
        <w:pStyle w:val="ListParagraph"/>
      </w:pPr>
    </w:p>
    <w:p w:rsidR="00171F93" w:rsidRDefault="00171F93" w:rsidP="00171F93">
      <w:pPr>
        <w:pStyle w:val="ListParagraph"/>
      </w:pPr>
    </w:p>
    <w:p w:rsidR="00171F93" w:rsidRDefault="00171F93" w:rsidP="00171F93">
      <w:pPr>
        <w:pStyle w:val="ListParagraph"/>
      </w:pPr>
    </w:p>
    <w:p w:rsidR="00171F93" w:rsidRDefault="00171F93" w:rsidP="00171F93">
      <w:pPr>
        <w:pStyle w:val="ListParagraph"/>
      </w:pPr>
    </w:p>
    <w:p w:rsidR="00171F93" w:rsidRDefault="00171F93" w:rsidP="00171F93">
      <w:pPr>
        <w:pStyle w:val="ListParagraph"/>
      </w:pPr>
    </w:p>
    <w:p w:rsidR="00171F93" w:rsidRDefault="00171F93" w:rsidP="00171F93">
      <w:pPr>
        <w:pStyle w:val="ListParagraph"/>
      </w:pPr>
    </w:p>
    <w:p w:rsidR="00171F93" w:rsidRDefault="00171F93" w:rsidP="00171F93">
      <w:pPr>
        <w:pStyle w:val="ListParagraph"/>
      </w:pPr>
    </w:p>
    <w:p w:rsidR="00171F93" w:rsidRDefault="00171F93" w:rsidP="00171F93">
      <w:pPr>
        <w:pStyle w:val="ListParagraph"/>
      </w:pPr>
    </w:p>
    <w:p w:rsidR="00171F93" w:rsidRDefault="00171F93" w:rsidP="00171F93">
      <w:pPr>
        <w:pStyle w:val="ListParagraph"/>
      </w:pPr>
    </w:p>
    <w:p w:rsidR="00171F93" w:rsidRDefault="00171F93" w:rsidP="00171F93">
      <w:pPr>
        <w:pStyle w:val="ListParagraph"/>
      </w:pPr>
    </w:p>
    <w:p w:rsidR="00171F93" w:rsidRDefault="00171F93" w:rsidP="00171F93">
      <w:pPr>
        <w:pStyle w:val="ListParagraph"/>
      </w:pPr>
    </w:p>
    <w:p w:rsidR="00171F93" w:rsidRDefault="00171F93" w:rsidP="00171F93">
      <w:pPr>
        <w:pStyle w:val="ListParagraph"/>
      </w:pPr>
    </w:p>
    <w:p w:rsidR="00171F93" w:rsidRPr="00F054D3" w:rsidRDefault="00171F93" w:rsidP="00171F93">
      <w:pPr>
        <w:pStyle w:val="ListParagraph"/>
        <w:numPr>
          <w:ilvl w:val="0"/>
          <w:numId w:val="17"/>
        </w:numPr>
        <w:rPr>
          <w:b/>
          <w:sz w:val="28"/>
        </w:rPr>
      </w:pPr>
      <w:r w:rsidRPr="00F054D3">
        <w:rPr>
          <w:b/>
          <w:sz w:val="28"/>
        </w:rPr>
        <w:t>Use Case Diagram</w:t>
      </w:r>
    </w:p>
    <w:p w:rsidR="00171F93" w:rsidRDefault="00E04400" w:rsidP="00171F93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66675</wp:posOffset>
            </wp:positionH>
            <wp:positionV relativeFrom="paragraph">
              <wp:posOffset>188595</wp:posOffset>
            </wp:positionV>
            <wp:extent cx="7386955" cy="5543550"/>
            <wp:effectExtent l="0" t="0" r="4445" b="0"/>
            <wp:wrapSquare wrapText="bothSides"/>
            <wp:docPr id="8" name="Picture 8" descr="C:\Users\WillS\Downloads\Use Case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llS\Downloads\Use Case Diagram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95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F93" w:rsidRDefault="00171F93" w:rsidP="00171F93">
      <w:pPr>
        <w:pStyle w:val="ListParagraph"/>
      </w:pPr>
    </w:p>
    <w:p w:rsidR="00171F93" w:rsidRDefault="00171F93" w:rsidP="00171F93">
      <w:pPr>
        <w:pStyle w:val="ListParagraph"/>
      </w:pPr>
    </w:p>
    <w:p w:rsidR="00171F93" w:rsidRPr="00F054D3" w:rsidRDefault="00171F93" w:rsidP="00171F93">
      <w:pPr>
        <w:pStyle w:val="ListParagraph"/>
        <w:rPr>
          <w:sz w:val="28"/>
        </w:rPr>
      </w:pPr>
    </w:p>
    <w:p w:rsidR="00171F93" w:rsidRDefault="00CD00B1" w:rsidP="00171F93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276850" cy="5372100"/>
            <wp:effectExtent l="0" t="0" r="0" b="0"/>
            <wp:docPr id="9" name="Picture 9" descr="C:\Users\WillS\Downloads\AD_GiveOutEquip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llS\Downloads\AD_GiveOutEquipme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4D3" w:rsidRPr="00F054D3" w:rsidRDefault="00F054D3" w:rsidP="00171F93">
      <w:pPr>
        <w:pStyle w:val="ListParagraph"/>
        <w:rPr>
          <w:sz w:val="28"/>
        </w:rPr>
      </w:pPr>
    </w:p>
    <w:p w:rsidR="00876838" w:rsidRDefault="00876838" w:rsidP="00876838">
      <w:pPr>
        <w:pStyle w:val="ListParagraph"/>
        <w:rPr>
          <w:b/>
          <w:sz w:val="28"/>
        </w:rPr>
      </w:pPr>
    </w:p>
    <w:p w:rsidR="00876838" w:rsidRDefault="00876838" w:rsidP="00876838">
      <w:pPr>
        <w:pStyle w:val="ListParagraph"/>
        <w:rPr>
          <w:b/>
          <w:sz w:val="28"/>
        </w:rPr>
      </w:pPr>
    </w:p>
    <w:p w:rsidR="00876838" w:rsidRDefault="00876838" w:rsidP="00876838">
      <w:pPr>
        <w:pStyle w:val="ListParagraph"/>
        <w:rPr>
          <w:b/>
          <w:sz w:val="28"/>
        </w:rPr>
      </w:pPr>
    </w:p>
    <w:p w:rsidR="00876838" w:rsidRDefault="00876838" w:rsidP="00876838">
      <w:pPr>
        <w:pStyle w:val="ListParagraph"/>
        <w:rPr>
          <w:b/>
          <w:sz w:val="28"/>
        </w:rPr>
      </w:pPr>
    </w:p>
    <w:p w:rsidR="00876838" w:rsidRDefault="00876838" w:rsidP="00876838">
      <w:pPr>
        <w:pStyle w:val="ListParagraph"/>
        <w:rPr>
          <w:b/>
          <w:sz w:val="28"/>
        </w:rPr>
      </w:pPr>
    </w:p>
    <w:p w:rsidR="00876838" w:rsidRDefault="00876838" w:rsidP="00876838">
      <w:pPr>
        <w:pStyle w:val="ListParagraph"/>
        <w:rPr>
          <w:b/>
          <w:sz w:val="28"/>
        </w:rPr>
      </w:pPr>
    </w:p>
    <w:p w:rsidR="00876838" w:rsidRDefault="00876838" w:rsidP="00876838">
      <w:pPr>
        <w:pStyle w:val="ListParagraph"/>
        <w:rPr>
          <w:b/>
          <w:sz w:val="28"/>
        </w:rPr>
      </w:pPr>
    </w:p>
    <w:p w:rsidR="00876838" w:rsidRDefault="00876838" w:rsidP="00876838">
      <w:pPr>
        <w:pStyle w:val="ListParagraph"/>
        <w:rPr>
          <w:b/>
          <w:sz w:val="28"/>
        </w:rPr>
      </w:pPr>
    </w:p>
    <w:p w:rsidR="00876838" w:rsidRDefault="00876838" w:rsidP="00876838">
      <w:pPr>
        <w:pStyle w:val="ListParagraph"/>
        <w:rPr>
          <w:b/>
          <w:sz w:val="28"/>
        </w:rPr>
      </w:pPr>
    </w:p>
    <w:p w:rsidR="00876838" w:rsidRDefault="00876838" w:rsidP="00876838">
      <w:pPr>
        <w:pStyle w:val="ListParagraph"/>
        <w:rPr>
          <w:b/>
          <w:sz w:val="28"/>
        </w:rPr>
      </w:pPr>
    </w:p>
    <w:p w:rsidR="00876838" w:rsidRDefault="00876838" w:rsidP="00876838">
      <w:pPr>
        <w:pStyle w:val="ListParagraph"/>
        <w:rPr>
          <w:b/>
          <w:sz w:val="28"/>
        </w:rPr>
      </w:pPr>
    </w:p>
    <w:p w:rsidR="00876838" w:rsidRDefault="00876838" w:rsidP="00876838">
      <w:pPr>
        <w:pStyle w:val="ListParagraph"/>
        <w:rPr>
          <w:b/>
          <w:sz w:val="28"/>
        </w:rPr>
      </w:pPr>
    </w:p>
    <w:p w:rsidR="00876838" w:rsidRDefault="00F054D3" w:rsidP="00876838">
      <w:pPr>
        <w:pStyle w:val="ListParagraph"/>
        <w:rPr>
          <w:b/>
          <w:sz w:val="28"/>
        </w:rPr>
      </w:pPr>
      <w:r w:rsidRPr="00876838">
        <w:rPr>
          <w:b/>
          <w:sz w:val="28"/>
        </w:rPr>
        <w:lastRenderedPageBreak/>
        <w:t xml:space="preserve">Question 2 – Fully Developed Use Case Descriptions </w:t>
      </w:r>
    </w:p>
    <w:p w:rsidR="00876838" w:rsidRPr="00876838" w:rsidRDefault="00876838" w:rsidP="00876838">
      <w:pPr>
        <w:rPr>
          <w:sz w:val="24"/>
        </w:rPr>
      </w:pPr>
      <w:proofErr w:type="spellStart"/>
      <w:r>
        <w:rPr>
          <w:sz w:val="24"/>
        </w:rPr>
        <w:t>Organise</w:t>
      </w:r>
      <w:proofErr w:type="spellEnd"/>
      <w:r>
        <w:rPr>
          <w:sz w:val="24"/>
        </w:rPr>
        <w:t xml:space="preserve"> Lease Terms and Costs – Use Case Description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6713"/>
      </w:tblGrid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F054D3">
              <w:rPr>
                <w:rFonts w:ascii="Arial" w:eastAsia="Times New Roman" w:hAnsi="Arial" w:cs="Arial"/>
                <w:color w:val="000000"/>
              </w:rPr>
              <w:t>Organise</w:t>
            </w:r>
            <w:proofErr w:type="spellEnd"/>
            <w:r w:rsidRPr="00F054D3">
              <w:rPr>
                <w:rFonts w:ascii="Arial" w:eastAsia="Times New Roman" w:hAnsi="Arial" w:cs="Arial"/>
                <w:color w:val="000000"/>
              </w:rPr>
              <w:t xml:space="preserve"> Lease Terms and Costs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 xml:space="preserve">allows the manager </w:t>
            </w:r>
            <w:proofErr w:type="gramStart"/>
            <w:r w:rsidRPr="00F054D3">
              <w:rPr>
                <w:rFonts w:ascii="Arial" w:eastAsia="Times New Roman" w:hAnsi="Arial" w:cs="Arial"/>
                <w:color w:val="000000"/>
              </w:rPr>
              <w:t>create</w:t>
            </w:r>
            <w:proofErr w:type="gramEnd"/>
            <w:r w:rsidRPr="00F054D3">
              <w:rPr>
                <w:rFonts w:ascii="Arial" w:eastAsia="Times New Roman" w:hAnsi="Arial" w:cs="Arial"/>
                <w:color w:val="000000"/>
              </w:rPr>
              <w:t xml:space="preserve"> a new lease for a customer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Manager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A lease has been requested by a customer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Lease is assigned to a customer and written into the logbook</w:t>
            </w:r>
          </w:p>
        </w:tc>
      </w:tr>
      <w:tr w:rsidR="00F054D3" w:rsidRPr="00F054D3" w:rsidTr="00F054D3">
        <w:trPr>
          <w:trHeight w:val="294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62"/>
              <w:gridCol w:w="2671"/>
            </w:tblGrid>
            <w:tr w:rsidR="00F054D3" w:rsidRPr="00F054D3" w:rsidTr="00F054D3">
              <w:trPr>
                <w:trHeight w:val="420"/>
              </w:trPr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Actors</w:t>
                  </w:r>
                </w:p>
              </w:tc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System</w:t>
                  </w:r>
                </w:p>
              </w:tc>
            </w:tr>
            <w:tr w:rsidR="00F054D3" w:rsidRPr="00F054D3" w:rsidTr="00F054D3">
              <w:trPr>
                <w:trHeight w:val="2040"/>
              </w:trPr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1. Customer details entered to logbook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2. Lease terms written in logbook, and the customer assigned to the lease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3. Manager writes product to be leased in the logbook</w:t>
                  </w:r>
                </w:p>
              </w:tc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1.1 Customer details stored in logbook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2.1 Lease terms stored in logbook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3.1 Product to be leased stored in the logbook</w:t>
                  </w:r>
                </w:p>
              </w:tc>
            </w:tr>
          </w:tbl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Except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</w:tbl>
    <w:p w:rsidR="00F054D3" w:rsidRDefault="00F054D3" w:rsidP="00171F93">
      <w:pPr>
        <w:pStyle w:val="ListParagraph"/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76838" w:rsidRDefault="00876838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76838" w:rsidRPr="00F054D3" w:rsidRDefault="00876838" w:rsidP="00876838">
      <w:pPr>
        <w:rPr>
          <w:sz w:val="24"/>
        </w:rPr>
      </w:pPr>
      <w:r>
        <w:rPr>
          <w:sz w:val="24"/>
        </w:rPr>
        <w:lastRenderedPageBreak/>
        <w:t>Schedule Maintenance</w:t>
      </w:r>
      <w:r>
        <w:rPr>
          <w:sz w:val="24"/>
        </w:rPr>
        <w:t xml:space="preserve"> – Use Case Description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6825"/>
      </w:tblGrid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Schedule Maintenance</w:t>
            </w:r>
          </w:p>
        </w:tc>
      </w:tr>
      <w:tr w:rsidR="00F054D3" w:rsidRPr="00F054D3" w:rsidTr="00F054D3">
        <w:trPr>
          <w:trHeight w:val="64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A piece of equipment is scheduled a date for maintenance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Manager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A piece of equipment requires maintenance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A date is set aside for the equipment to be repaired</w:t>
            </w:r>
          </w:p>
        </w:tc>
      </w:tr>
      <w:tr w:rsidR="00F054D3" w:rsidRPr="00F054D3" w:rsidTr="00F054D3">
        <w:trPr>
          <w:trHeight w:val="21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40"/>
              <w:gridCol w:w="2505"/>
            </w:tblGrid>
            <w:tr w:rsidR="00F054D3" w:rsidRPr="00F054D3" w:rsidTr="00F054D3">
              <w:trPr>
                <w:trHeight w:val="420"/>
              </w:trPr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Actors</w:t>
                  </w:r>
                </w:p>
              </w:tc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System</w:t>
                  </w:r>
                </w:p>
              </w:tc>
            </w:tr>
            <w:tr w:rsidR="00F054D3" w:rsidRPr="00F054D3" w:rsidTr="00F054D3">
              <w:trPr>
                <w:trHeight w:val="1240"/>
              </w:trPr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1. Manager writes equipment that needs to be maintained into the office logbook and the date it needs to be repaired</w:t>
                  </w:r>
                </w:p>
              </w:tc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1.1 Maintenance information stored in office logbook</w:t>
                  </w:r>
                </w:p>
              </w:tc>
            </w:tr>
          </w:tbl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Except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</w:tbl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Pr="00F054D3" w:rsidRDefault="00876838" w:rsidP="00876838">
      <w:pPr>
        <w:rPr>
          <w:sz w:val="24"/>
        </w:rPr>
      </w:pPr>
      <w:r>
        <w:rPr>
          <w:sz w:val="24"/>
        </w:rPr>
        <w:t>Extend Lease</w:t>
      </w:r>
      <w:r>
        <w:rPr>
          <w:sz w:val="24"/>
        </w:rPr>
        <w:t xml:space="preserve"> – Use Case Description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6725"/>
      </w:tblGrid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Extend Lease</w:t>
            </w:r>
          </w:p>
        </w:tc>
      </w:tr>
      <w:tr w:rsidR="00F054D3" w:rsidRPr="00F054D3" w:rsidTr="00F054D3">
        <w:trPr>
          <w:trHeight w:val="64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Allows an increase in the length of time a customer can hire a piece of equipment for.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Manager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A customer wishes to hire a piece of equipment for longer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The end date of the lease is extended</w:t>
            </w:r>
          </w:p>
        </w:tc>
      </w:tr>
      <w:tr w:rsidR="00F054D3" w:rsidRPr="00F054D3" w:rsidTr="00F054D3">
        <w:trPr>
          <w:trHeight w:val="266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77"/>
              <w:gridCol w:w="2668"/>
            </w:tblGrid>
            <w:tr w:rsidR="00F054D3" w:rsidRPr="00F054D3" w:rsidTr="00F054D3">
              <w:trPr>
                <w:trHeight w:val="420"/>
              </w:trPr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Actors</w:t>
                  </w:r>
                </w:p>
              </w:tc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System</w:t>
                  </w:r>
                </w:p>
              </w:tc>
            </w:tr>
            <w:tr w:rsidR="00F054D3" w:rsidRPr="00F054D3" w:rsidTr="00F054D3">
              <w:trPr>
                <w:trHeight w:val="1500"/>
              </w:trPr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1. Manager finds original lease details in the office logbook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2. Manager edits original lease date, changing it to the agreed upon later date</w:t>
                  </w:r>
                </w:p>
              </w:tc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1.1 Logbook shows original lease information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2.1 Logbook stores the new lease information</w:t>
                  </w:r>
                </w:p>
              </w:tc>
            </w:tr>
          </w:tbl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Except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</w:tbl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Pr="00F054D3" w:rsidRDefault="00645398" w:rsidP="00645398">
      <w:pPr>
        <w:rPr>
          <w:sz w:val="24"/>
        </w:rPr>
      </w:pPr>
      <w:r>
        <w:rPr>
          <w:sz w:val="24"/>
        </w:rPr>
        <w:lastRenderedPageBreak/>
        <w:t>Check Jobs</w:t>
      </w:r>
      <w:r>
        <w:rPr>
          <w:sz w:val="24"/>
        </w:rPr>
        <w:t xml:space="preserve"> – Use Case Description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6752"/>
      </w:tblGrid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Check jobs</w:t>
            </w:r>
          </w:p>
        </w:tc>
      </w:tr>
      <w:tr w:rsidR="00F054D3" w:rsidRPr="00F054D3" w:rsidTr="00F054D3">
        <w:trPr>
          <w:trHeight w:val="64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The maintenance staff go to or call to the main office to get a list of jobs to be completed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Maintenance and Office Staff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Maintenance staff needs to check jobs they have to do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 xml:space="preserve">Maintenance staff finds out the jobs they </w:t>
            </w:r>
            <w:proofErr w:type="gramStart"/>
            <w:r w:rsidRPr="00F054D3">
              <w:rPr>
                <w:rFonts w:ascii="Arial" w:eastAsia="Times New Roman" w:hAnsi="Arial" w:cs="Arial"/>
                <w:color w:val="000000"/>
              </w:rPr>
              <w:t>have to</w:t>
            </w:r>
            <w:proofErr w:type="gramEnd"/>
            <w:r w:rsidRPr="00F054D3">
              <w:rPr>
                <w:rFonts w:ascii="Arial" w:eastAsia="Times New Roman" w:hAnsi="Arial" w:cs="Arial"/>
                <w:color w:val="000000"/>
              </w:rPr>
              <w:t xml:space="preserve"> do</w:t>
            </w:r>
          </w:p>
        </w:tc>
      </w:tr>
      <w:tr w:rsidR="00F054D3" w:rsidRPr="00F054D3" w:rsidTr="00F054D3">
        <w:trPr>
          <w:trHeight w:val="294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47"/>
              <w:gridCol w:w="3225"/>
            </w:tblGrid>
            <w:tr w:rsidR="00F054D3" w:rsidRPr="00F054D3" w:rsidTr="00F054D3">
              <w:trPr>
                <w:trHeight w:val="420"/>
              </w:trPr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Actors</w:t>
                  </w:r>
                </w:p>
              </w:tc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System</w:t>
                  </w:r>
                </w:p>
              </w:tc>
            </w:tr>
            <w:tr w:rsidR="00F054D3" w:rsidRPr="00F054D3" w:rsidTr="00F054D3">
              <w:trPr>
                <w:trHeight w:val="1780"/>
              </w:trPr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1. Maintenance Staff enters/ calls main office, requesting jobs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2. Office Staff checks office logbook for jobs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3. Office Staff tells Maintenance Staff what jobs need to be done</w:t>
                  </w:r>
                </w:p>
              </w:tc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2.1 Logbook shows jobs required to be done by maintenance</w:t>
                  </w:r>
                </w:p>
              </w:tc>
            </w:tr>
          </w:tbl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Except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</w:tbl>
    <w:p w:rsidR="00F054D3" w:rsidRDefault="00F054D3" w:rsidP="00171F93">
      <w:pPr>
        <w:pStyle w:val="ListParagraph"/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45398" w:rsidRDefault="00645398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54D3" w:rsidRDefault="00F054D3" w:rsidP="00F054D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45398" w:rsidRPr="00F054D3" w:rsidRDefault="00645398" w:rsidP="00645398">
      <w:pPr>
        <w:rPr>
          <w:sz w:val="24"/>
        </w:rPr>
      </w:pPr>
      <w:r>
        <w:rPr>
          <w:sz w:val="24"/>
        </w:rPr>
        <w:lastRenderedPageBreak/>
        <w:t>Give out Equipment</w:t>
      </w:r>
      <w:r>
        <w:rPr>
          <w:sz w:val="24"/>
        </w:rPr>
        <w:t xml:space="preserve"> – Use Case Descriptio</w:t>
      </w:r>
      <w:r>
        <w:rPr>
          <w:sz w:val="24"/>
        </w:rPr>
        <w:t>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6631"/>
      </w:tblGrid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Give out Equipment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Allows equipment to be booked out and used by the customer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Office Staff</w:t>
            </w:r>
          </w:p>
        </w:tc>
      </w:tr>
      <w:tr w:rsidR="00F054D3" w:rsidRPr="00F054D3" w:rsidTr="00F054D3">
        <w:trPr>
          <w:trHeight w:val="70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'</w:t>
            </w:r>
            <w:r w:rsidR="00E04400">
              <w:rPr>
                <w:rFonts w:ascii="Arial" w:eastAsia="Times New Roman" w:hAnsi="Arial" w:cs="Arial"/>
                <w:color w:val="000000"/>
              </w:rPr>
              <w:t>Give</w:t>
            </w:r>
            <w:r w:rsidRPr="00F054D3">
              <w:rPr>
                <w:rFonts w:ascii="Arial" w:eastAsia="Times New Roman" w:hAnsi="Arial" w:cs="Arial"/>
                <w:color w:val="000000"/>
              </w:rPr>
              <w:t xml:space="preserve"> out Equipment </w:t>
            </w:r>
            <w:r w:rsidR="00E04400">
              <w:rPr>
                <w:rFonts w:ascii="Arial" w:eastAsia="Times New Roman" w:hAnsi="Arial" w:cs="Arial"/>
                <w:color w:val="000000"/>
              </w:rPr>
              <w:t>from Warehouse/Workshop</w:t>
            </w:r>
            <w:r w:rsidRPr="00F054D3">
              <w:rPr>
                <w:rFonts w:ascii="Arial" w:eastAsia="Times New Roman" w:hAnsi="Arial" w:cs="Arial"/>
                <w:color w:val="000000"/>
              </w:rPr>
              <w:t>' is a generalization of '</w:t>
            </w:r>
            <w:r w:rsidR="00E04400">
              <w:rPr>
                <w:rFonts w:ascii="Arial" w:eastAsia="Times New Roman" w:hAnsi="Arial" w:cs="Arial"/>
                <w:color w:val="000000"/>
              </w:rPr>
              <w:t>Give</w:t>
            </w:r>
            <w:r w:rsidRPr="00F054D3">
              <w:rPr>
                <w:rFonts w:ascii="Arial" w:eastAsia="Times New Roman" w:hAnsi="Arial" w:cs="Arial"/>
                <w:color w:val="000000"/>
              </w:rPr>
              <w:t xml:space="preserve"> out Equipment'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A customer wishes to book out a piece of equipment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Customer receives equipment and the book-out is recorded</w:t>
            </w:r>
          </w:p>
        </w:tc>
      </w:tr>
      <w:tr w:rsidR="00F054D3" w:rsidRPr="00F054D3" w:rsidTr="00F054D3">
        <w:trPr>
          <w:trHeight w:val="320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1"/>
              <w:gridCol w:w="2550"/>
            </w:tblGrid>
            <w:tr w:rsidR="00F054D3" w:rsidRPr="00F054D3" w:rsidTr="00F054D3">
              <w:trPr>
                <w:trHeight w:val="420"/>
              </w:trPr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Actors</w:t>
                  </w:r>
                </w:p>
              </w:tc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System</w:t>
                  </w:r>
                </w:p>
              </w:tc>
            </w:tr>
            <w:tr w:rsidR="00F054D3" w:rsidRPr="00F054D3" w:rsidTr="00F054D3">
              <w:trPr>
                <w:trHeight w:val="2040"/>
              </w:trPr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1. Get details from customer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2. Look for customers lease details in logbook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3. Record that the equipment has been picked up in logbook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4. Send customer to warehouse to collect equipment</w:t>
                  </w:r>
                </w:p>
              </w:tc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2.1 Show respective lease details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3.1 Logbook stores record of pickup</w:t>
                  </w:r>
                </w:p>
              </w:tc>
            </w:tr>
          </w:tbl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Except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</w:tbl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645398"/>
    <w:p w:rsidR="00F054D3" w:rsidRPr="00F054D3" w:rsidRDefault="00645398" w:rsidP="00645398">
      <w:pPr>
        <w:rPr>
          <w:sz w:val="24"/>
        </w:rPr>
      </w:pPr>
      <w:r>
        <w:rPr>
          <w:sz w:val="24"/>
        </w:rPr>
        <w:lastRenderedPageBreak/>
        <w:t>Give out Equipment from Warehouse/Workshop</w:t>
      </w:r>
      <w:r>
        <w:rPr>
          <w:sz w:val="24"/>
        </w:rPr>
        <w:t xml:space="preserve"> – Use Case Description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6641"/>
      </w:tblGrid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Give out Equipment from Warehouse/Workshop</w:t>
            </w:r>
          </w:p>
        </w:tc>
      </w:tr>
      <w:tr w:rsidR="00F054D3" w:rsidRPr="00F054D3" w:rsidTr="00F054D3">
        <w:trPr>
          <w:trHeight w:val="64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Allows equipment to be picked up from the warehouse or the workshop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Warehouse Staff, Maintenance Staff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Generalization of '</w:t>
            </w:r>
            <w:r w:rsidR="00E04400">
              <w:rPr>
                <w:rFonts w:ascii="Arial" w:eastAsia="Times New Roman" w:hAnsi="Arial" w:cs="Arial"/>
                <w:color w:val="000000"/>
              </w:rPr>
              <w:t>Give</w:t>
            </w:r>
            <w:r w:rsidRPr="00F054D3">
              <w:rPr>
                <w:rFonts w:ascii="Arial" w:eastAsia="Times New Roman" w:hAnsi="Arial" w:cs="Arial"/>
                <w:color w:val="000000"/>
              </w:rPr>
              <w:t xml:space="preserve"> out Equipment'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A customer wishes to book out a piece of equipment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Customer receives equipment and the book-out is recorded</w:t>
            </w:r>
          </w:p>
        </w:tc>
      </w:tr>
      <w:tr w:rsidR="00F054D3" w:rsidRPr="00F054D3" w:rsidTr="00F054D3">
        <w:trPr>
          <w:trHeight w:val="266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4"/>
              <w:gridCol w:w="2647"/>
            </w:tblGrid>
            <w:tr w:rsidR="00F054D3" w:rsidRPr="00F054D3" w:rsidTr="00F054D3">
              <w:trPr>
                <w:trHeight w:val="420"/>
              </w:trPr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Actors</w:t>
                  </w:r>
                </w:p>
              </w:tc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System</w:t>
                  </w:r>
                </w:p>
              </w:tc>
            </w:tr>
            <w:tr w:rsidR="00F054D3" w:rsidRPr="00F054D3" w:rsidTr="00F054D3">
              <w:trPr>
                <w:trHeight w:val="1500"/>
              </w:trPr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1. Get details from customer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2. Record that the equipment has been picked up in logbook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3. Give customer equipment</w:t>
                  </w:r>
                </w:p>
              </w:tc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1.1 Store customers details in logbook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2.1 Stores record of pickup</w:t>
                  </w:r>
                </w:p>
              </w:tc>
            </w:tr>
          </w:tbl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Except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</w:tbl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Pr="00F054D3" w:rsidRDefault="00645398" w:rsidP="00645398">
      <w:pPr>
        <w:rPr>
          <w:sz w:val="24"/>
        </w:rPr>
      </w:pPr>
      <w:r>
        <w:rPr>
          <w:sz w:val="24"/>
        </w:rPr>
        <w:lastRenderedPageBreak/>
        <w:t>Return Equipment</w:t>
      </w:r>
      <w:r>
        <w:rPr>
          <w:sz w:val="24"/>
        </w:rPr>
        <w:t xml:space="preserve"> – Use Case Description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6621"/>
      </w:tblGrid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Return Equipment</w:t>
            </w:r>
          </w:p>
        </w:tc>
      </w:tr>
      <w:tr w:rsidR="00F054D3" w:rsidRPr="00F054D3" w:rsidTr="00F054D3">
        <w:trPr>
          <w:trHeight w:val="64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Warehouse Staff collects equipment from customer, checks fuel and stores it back in the warehouse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Warehouse Staff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&lt;&lt;extend&gt;&gt; -&gt; 'Check Fuel Levels'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Customer wishes to return a piece of equipment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 xml:space="preserve">Fuel is </w:t>
            </w:r>
            <w:proofErr w:type="gramStart"/>
            <w:r w:rsidRPr="00F054D3">
              <w:rPr>
                <w:rFonts w:ascii="Arial" w:eastAsia="Times New Roman" w:hAnsi="Arial" w:cs="Arial"/>
                <w:color w:val="000000"/>
              </w:rPr>
              <w:t>checked</w:t>
            </w:r>
            <w:proofErr w:type="gramEnd"/>
            <w:r w:rsidRPr="00F054D3">
              <w:rPr>
                <w:rFonts w:ascii="Arial" w:eastAsia="Times New Roman" w:hAnsi="Arial" w:cs="Arial"/>
                <w:color w:val="000000"/>
              </w:rPr>
              <w:t xml:space="preserve"> and equipment put into storage</w:t>
            </w:r>
          </w:p>
        </w:tc>
      </w:tr>
      <w:tr w:rsidR="00F054D3" w:rsidRPr="00F054D3" w:rsidTr="00F054D3">
        <w:trPr>
          <w:trHeight w:val="266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08"/>
              <w:gridCol w:w="2633"/>
            </w:tblGrid>
            <w:tr w:rsidR="00F054D3" w:rsidRPr="00F054D3" w:rsidTr="00F054D3">
              <w:trPr>
                <w:trHeight w:val="420"/>
              </w:trPr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Actors</w:t>
                  </w:r>
                </w:p>
              </w:tc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System</w:t>
                  </w:r>
                </w:p>
              </w:tc>
            </w:tr>
            <w:tr w:rsidR="00F054D3" w:rsidRPr="00F054D3" w:rsidTr="00F054D3">
              <w:trPr>
                <w:trHeight w:val="1500"/>
              </w:trPr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1. Get equipment from customer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2. Check Fuel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3. Write the return of the equipment into the logbook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4. Put equipment back in storage</w:t>
                  </w:r>
                </w:p>
              </w:tc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24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  <w:br/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3.1 Stores return details in logbook</w:t>
                  </w:r>
                </w:p>
              </w:tc>
            </w:tr>
          </w:tbl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Except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</w:tbl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Pr="00F054D3" w:rsidRDefault="00645398" w:rsidP="00645398">
      <w:pPr>
        <w:rPr>
          <w:sz w:val="24"/>
        </w:rPr>
      </w:pPr>
      <w:r>
        <w:rPr>
          <w:sz w:val="24"/>
        </w:rPr>
        <w:lastRenderedPageBreak/>
        <w:t>Check Fuel Levels</w:t>
      </w:r>
      <w:r>
        <w:rPr>
          <w:sz w:val="24"/>
        </w:rPr>
        <w:t xml:space="preserve"> – Use Case Description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6668"/>
      </w:tblGrid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Check Fuel Levels</w:t>
            </w:r>
          </w:p>
        </w:tc>
      </w:tr>
      <w:tr w:rsidR="00F054D3" w:rsidRPr="00F054D3" w:rsidTr="00F054D3">
        <w:trPr>
          <w:trHeight w:val="64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The Warehouse Staff checks the level of returned equipment to make sure it has been returned with a full tank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Warehouse Staff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Extends from 'Return Equipment'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Equipment has been returned and fuel needs to be checked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Fuel level is checked and recorded</w:t>
            </w:r>
          </w:p>
        </w:tc>
      </w:tr>
      <w:tr w:rsidR="00F054D3" w:rsidRPr="00F054D3" w:rsidTr="00F054D3">
        <w:trPr>
          <w:trHeight w:val="186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62"/>
              <w:gridCol w:w="2826"/>
            </w:tblGrid>
            <w:tr w:rsidR="00F054D3" w:rsidRPr="00F054D3" w:rsidTr="00F054D3">
              <w:trPr>
                <w:trHeight w:val="420"/>
              </w:trPr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Actors</w:t>
                  </w:r>
                </w:p>
              </w:tc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System</w:t>
                  </w:r>
                </w:p>
              </w:tc>
            </w:tr>
            <w:tr w:rsidR="00F054D3" w:rsidRPr="00F054D3" w:rsidTr="00F054D3">
              <w:trPr>
                <w:trHeight w:val="700"/>
              </w:trPr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1. Check fuel level of the returned equipment</w:t>
                  </w:r>
                </w:p>
              </w:tc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1.1 Fuel level recorded in logbook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</w:p>
              </w:tc>
            </w:tr>
          </w:tbl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Except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</w:tbl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645398"/>
    <w:p w:rsidR="00F054D3" w:rsidRPr="00F054D3" w:rsidRDefault="00645398" w:rsidP="00645398">
      <w:pPr>
        <w:rPr>
          <w:sz w:val="24"/>
        </w:rPr>
      </w:pPr>
      <w:r>
        <w:rPr>
          <w:sz w:val="24"/>
        </w:rPr>
        <w:lastRenderedPageBreak/>
        <w:t>S</w:t>
      </w:r>
      <w:r>
        <w:rPr>
          <w:sz w:val="24"/>
        </w:rPr>
        <w:t xml:space="preserve">ervice Equipment </w:t>
      </w:r>
      <w:r>
        <w:rPr>
          <w:sz w:val="24"/>
        </w:rPr>
        <w:t>– Use Case Description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6742"/>
      </w:tblGrid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Service equipment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The warehouse staff services a piece of equipment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Maintenance Staff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&lt;&lt;extends&gt;&gt; -&gt; Check Jobs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Piece of equipment has been recorded as needing to be serviced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Piece of equipment is serviced</w:t>
            </w:r>
          </w:p>
        </w:tc>
      </w:tr>
      <w:tr w:rsidR="00F054D3" w:rsidRPr="00F054D3" w:rsidTr="00F054D3">
        <w:trPr>
          <w:trHeight w:val="266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7"/>
              <w:gridCol w:w="3235"/>
            </w:tblGrid>
            <w:tr w:rsidR="00F054D3" w:rsidRPr="00F054D3" w:rsidTr="00F054D3">
              <w:trPr>
                <w:trHeight w:val="420"/>
              </w:trPr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Actors</w:t>
                  </w:r>
                </w:p>
              </w:tc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System</w:t>
                  </w:r>
                </w:p>
              </w:tc>
            </w:tr>
            <w:tr w:rsidR="00F054D3" w:rsidRPr="00F054D3" w:rsidTr="00F054D3">
              <w:trPr>
                <w:trHeight w:val="1500"/>
              </w:trPr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1. Check Jobs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2. Service equipment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3. Write in warehouse logbook that equipment has been serviced</w:t>
                  </w:r>
                </w:p>
              </w:tc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3.1 Warehouse logbook stores equipment service date/details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</w:p>
              </w:tc>
            </w:tr>
          </w:tbl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Except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</w:tbl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F054D3">
      <w:pPr>
        <w:spacing w:before="0" w:after="0" w:line="240" w:lineRule="auto"/>
      </w:pPr>
    </w:p>
    <w:p w:rsidR="00645398" w:rsidRPr="00F054D3" w:rsidRDefault="00645398" w:rsidP="00645398">
      <w:pPr>
        <w:rPr>
          <w:sz w:val="24"/>
        </w:rPr>
      </w:pPr>
      <w:r>
        <w:rPr>
          <w:sz w:val="24"/>
        </w:rPr>
        <w:lastRenderedPageBreak/>
        <w:t xml:space="preserve">Provide Information </w:t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Customer</w:t>
      </w:r>
      <w:r>
        <w:rPr>
          <w:sz w:val="24"/>
        </w:rPr>
        <w:t xml:space="preserve"> – Use Case Descriptio</w:t>
      </w:r>
      <w:r>
        <w:rPr>
          <w:sz w:val="24"/>
        </w:rPr>
        <w:t>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6617"/>
      </w:tblGrid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Provide information to customer</w:t>
            </w:r>
          </w:p>
        </w:tc>
      </w:tr>
      <w:tr w:rsidR="00F054D3" w:rsidRPr="00F054D3" w:rsidTr="00F054D3">
        <w:trPr>
          <w:trHeight w:val="64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When requested by the customer over the phone, the office staff tells them the requested details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Main Office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Customer requests details from the main office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Details are explained over the phone</w:t>
            </w:r>
          </w:p>
        </w:tc>
      </w:tr>
      <w:tr w:rsidR="00F054D3" w:rsidRPr="00F054D3" w:rsidTr="00F054D3">
        <w:trPr>
          <w:trHeight w:val="240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6"/>
              <w:gridCol w:w="3351"/>
            </w:tblGrid>
            <w:tr w:rsidR="00F054D3" w:rsidRPr="00F054D3" w:rsidTr="00F054D3">
              <w:trPr>
                <w:trHeight w:val="420"/>
              </w:trPr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Actors</w:t>
                  </w:r>
                </w:p>
              </w:tc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System</w:t>
                  </w:r>
                </w:p>
              </w:tc>
            </w:tr>
            <w:tr w:rsidR="00F054D3" w:rsidRPr="00F054D3" w:rsidTr="00F054D3">
              <w:trPr>
                <w:trHeight w:val="1240"/>
              </w:trPr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1. Get question from customer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2. Find relevant information in logbook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3. Give information to customer</w:t>
                  </w:r>
                </w:p>
              </w:tc>
              <w:tc>
                <w:tcPr>
                  <w:tcW w:w="0" w:type="auto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>2.1 Show relevant information when found</w:t>
                  </w:r>
                </w:p>
                <w:p w:rsidR="00F054D3" w:rsidRPr="00F054D3" w:rsidRDefault="00F054D3" w:rsidP="00F054D3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54D3"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</w:p>
              </w:tc>
            </w:tr>
          </w:tbl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F054D3" w:rsidRPr="00F054D3" w:rsidTr="00F054D3">
        <w:trPr>
          <w:trHeight w:val="4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Except condition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54D3" w:rsidRPr="00F054D3" w:rsidRDefault="00F054D3" w:rsidP="00F054D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4D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</w:tbl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CD00B1" w:rsidRDefault="00CD00B1" w:rsidP="00171F93">
      <w:pPr>
        <w:pStyle w:val="ListParagraph"/>
      </w:pPr>
    </w:p>
    <w:p w:rsidR="00CD00B1" w:rsidRDefault="00CD00B1" w:rsidP="00171F93">
      <w:pPr>
        <w:pStyle w:val="ListParagraph"/>
      </w:pPr>
    </w:p>
    <w:p w:rsidR="00CD00B1" w:rsidRDefault="00CD00B1" w:rsidP="00171F93">
      <w:pPr>
        <w:pStyle w:val="ListParagraph"/>
      </w:pPr>
    </w:p>
    <w:p w:rsidR="00CD00B1" w:rsidRDefault="00CD00B1" w:rsidP="00171F93">
      <w:pPr>
        <w:pStyle w:val="ListParagraph"/>
      </w:pPr>
    </w:p>
    <w:p w:rsidR="00CD00B1" w:rsidRDefault="00CD00B1" w:rsidP="00171F93">
      <w:pPr>
        <w:pStyle w:val="ListParagraph"/>
      </w:pPr>
    </w:p>
    <w:p w:rsidR="00CD00B1" w:rsidRDefault="00CD00B1" w:rsidP="00171F93">
      <w:pPr>
        <w:pStyle w:val="ListParagraph"/>
      </w:pPr>
    </w:p>
    <w:p w:rsidR="00CD00B1" w:rsidRDefault="00CD00B1" w:rsidP="00171F93">
      <w:pPr>
        <w:pStyle w:val="ListParagraph"/>
      </w:pPr>
    </w:p>
    <w:p w:rsidR="00CD00B1" w:rsidRDefault="00CD00B1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171F93">
      <w:pPr>
        <w:pStyle w:val="ListParagraph"/>
      </w:pPr>
    </w:p>
    <w:p w:rsidR="00F054D3" w:rsidRDefault="00F054D3" w:rsidP="00876838">
      <w:pPr>
        <w:pStyle w:val="ListParagraph"/>
        <w:jc w:val="center"/>
        <w:rPr>
          <w:b/>
          <w:sz w:val="28"/>
        </w:rPr>
      </w:pPr>
      <w:r w:rsidRPr="00F054D3">
        <w:rPr>
          <w:b/>
          <w:sz w:val="28"/>
        </w:rPr>
        <w:t>Question 3 – Activity Diagrams for Each Use Case</w:t>
      </w:r>
    </w:p>
    <w:p w:rsidR="00CD00B1" w:rsidRPr="00CD00B1" w:rsidRDefault="00CD00B1" w:rsidP="00CD00B1">
      <w:pPr>
        <w:rPr>
          <w:sz w:val="24"/>
        </w:rPr>
      </w:pPr>
      <w:proofErr w:type="spellStart"/>
      <w:r>
        <w:rPr>
          <w:sz w:val="24"/>
        </w:rPr>
        <w:t>Organise</w:t>
      </w:r>
      <w:proofErr w:type="spellEnd"/>
      <w:r>
        <w:rPr>
          <w:sz w:val="24"/>
        </w:rPr>
        <w:t xml:space="preserve"> Lease Terms and Costs </w:t>
      </w:r>
      <w:r w:rsidR="00645398">
        <w:rPr>
          <w:sz w:val="24"/>
        </w:rPr>
        <w:t>– Activity Diagram</w:t>
      </w:r>
    </w:p>
    <w:p w:rsidR="00F054D3" w:rsidRDefault="00E04400" w:rsidP="00171F93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733800" cy="3801197"/>
            <wp:effectExtent l="0" t="0" r="0" b="8890"/>
            <wp:docPr id="2" name="Picture 2" descr="C:\Users\WillS\Downloads\AD_OrganiseLeaseTermsandCos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S\Downloads\AD_OrganiseLeaseTermsandCost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B1" w:rsidRDefault="00CD00B1" w:rsidP="00171F93">
      <w:pPr>
        <w:pStyle w:val="ListParagraph"/>
        <w:rPr>
          <w:b/>
          <w:sz w:val="28"/>
        </w:rPr>
      </w:pPr>
    </w:p>
    <w:p w:rsidR="00645398" w:rsidRDefault="00645398" w:rsidP="00171F93">
      <w:pPr>
        <w:pStyle w:val="ListParagraph"/>
        <w:rPr>
          <w:b/>
          <w:sz w:val="28"/>
        </w:rPr>
      </w:pPr>
    </w:p>
    <w:p w:rsidR="00645398" w:rsidRDefault="00645398" w:rsidP="00171F93">
      <w:pPr>
        <w:pStyle w:val="ListParagraph"/>
        <w:rPr>
          <w:b/>
          <w:sz w:val="28"/>
        </w:rPr>
      </w:pPr>
    </w:p>
    <w:p w:rsidR="00645398" w:rsidRDefault="00645398" w:rsidP="00171F93">
      <w:pPr>
        <w:pStyle w:val="ListParagraph"/>
        <w:rPr>
          <w:b/>
          <w:sz w:val="28"/>
        </w:rPr>
      </w:pPr>
    </w:p>
    <w:p w:rsidR="00645398" w:rsidRDefault="00645398" w:rsidP="00171F93">
      <w:pPr>
        <w:pStyle w:val="ListParagraph"/>
        <w:rPr>
          <w:b/>
          <w:sz w:val="28"/>
        </w:rPr>
      </w:pPr>
    </w:p>
    <w:p w:rsidR="00645398" w:rsidRDefault="00645398" w:rsidP="00171F93">
      <w:pPr>
        <w:pStyle w:val="ListParagraph"/>
        <w:rPr>
          <w:b/>
          <w:sz w:val="28"/>
        </w:rPr>
      </w:pPr>
    </w:p>
    <w:p w:rsidR="00645398" w:rsidRDefault="00645398" w:rsidP="00171F93">
      <w:pPr>
        <w:pStyle w:val="ListParagraph"/>
        <w:rPr>
          <w:b/>
          <w:sz w:val="28"/>
        </w:rPr>
      </w:pPr>
    </w:p>
    <w:p w:rsidR="00645398" w:rsidRDefault="00645398" w:rsidP="00171F93">
      <w:pPr>
        <w:pStyle w:val="ListParagraph"/>
        <w:rPr>
          <w:b/>
          <w:sz w:val="28"/>
        </w:rPr>
      </w:pPr>
    </w:p>
    <w:p w:rsidR="00645398" w:rsidRDefault="00645398" w:rsidP="00171F93">
      <w:pPr>
        <w:pStyle w:val="ListParagraph"/>
        <w:rPr>
          <w:b/>
          <w:sz w:val="28"/>
        </w:rPr>
      </w:pPr>
    </w:p>
    <w:p w:rsidR="00645398" w:rsidRDefault="00645398" w:rsidP="00171F93">
      <w:pPr>
        <w:pStyle w:val="ListParagraph"/>
        <w:rPr>
          <w:b/>
          <w:sz w:val="28"/>
        </w:rPr>
      </w:pPr>
    </w:p>
    <w:p w:rsidR="00E04400" w:rsidRPr="00CD00B1" w:rsidRDefault="00CD00B1" w:rsidP="00CD00B1">
      <w:pPr>
        <w:rPr>
          <w:sz w:val="24"/>
        </w:rPr>
      </w:pPr>
      <w:r>
        <w:rPr>
          <w:sz w:val="24"/>
        </w:rPr>
        <w:lastRenderedPageBreak/>
        <w:t xml:space="preserve">Schedule Maintenance - </w:t>
      </w:r>
      <w:r w:rsidR="00645398">
        <w:rPr>
          <w:sz w:val="24"/>
        </w:rPr>
        <w:t>Activity Diagram</w:t>
      </w:r>
    </w:p>
    <w:p w:rsidR="00E04400" w:rsidRDefault="00E04400" w:rsidP="00CD00B1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276850" cy="2847975"/>
            <wp:effectExtent l="0" t="0" r="0" b="9525"/>
            <wp:docPr id="3" name="Picture 3" descr="C:\Users\WillS\Downloads\AD_ScheduleMainen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S\Downloads\AD_ScheduleMainenan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00" w:rsidRDefault="00E04400" w:rsidP="00171F93">
      <w:pPr>
        <w:pStyle w:val="ListParagraph"/>
        <w:rPr>
          <w:b/>
          <w:sz w:val="28"/>
        </w:rPr>
      </w:pPr>
    </w:p>
    <w:p w:rsidR="00CD00B1" w:rsidRDefault="00CD00B1" w:rsidP="00171F93">
      <w:pPr>
        <w:pStyle w:val="ListParagraph"/>
        <w:rPr>
          <w:b/>
          <w:sz w:val="28"/>
        </w:rPr>
      </w:pPr>
    </w:p>
    <w:p w:rsidR="00CD00B1" w:rsidRPr="00CD00B1" w:rsidRDefault="00CD00B1" w:rsidP="00171F93">
      <w:pPr>
        <w:pStyle w:val="ListParagraph"/>
        <w:rPr>
          <w:sz w:val="24"/>
        </w:rPr>
      </w:pPr>
      <w:r>
        <w:rPr>
          <w:sz w:val="24"/>
        </w:rPr>
        <w:t>Extend Lease -</w:t>
      </w:r>
      <w:r w:rsidR="00645398">
        <w:rPr>
          <w:sz w:val="24"/>
        </w:rPr>
        <w:t xml:space="preserve"> </w:t>
      </w:r>
      <w:r w:rsidR="00645398">
        <w:rPr>
          <w:sz w:val="24"/>
        </w:rPr>
        <w:t>Activity Diagram</w:t>
      </w:r>
    </w:p>
    <w:p w:rsidR="00E04400" w:rsidRDefault="00E04400" w:rsidP="00171F93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609975" cy="3675137"/>
            <wp:effectExtent l="0" t="0" r="0" b="1905"/>
            <wp:docPr id="4" name="Picture 4" descr="C:\Users\WillS\Downloads\AD_ExtendLe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S\Downloads\AD_ExtendLeas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85" cy="369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B1" w:rsidRDefault="00CD00B1" w:rsidP="00171F93">
      <w:pPr>
        <w:pStyle w:val="ListParagraph"/>
        <w:rPr>
          <w:b/>
          <w:sz w:val="28"/>
        </w:rPr>
      </w:pPr>
    </w:p>
    <w:p w:rsidR="00645398" w:rsidRDefault="00645398" w:rsidP="00171F93">
      <w:pPr>
        <w:pStyle w:val="ListParagraph"/>
        <w:rPr>
          <w:sz w:val="24"/>
        </w:rPr>
      </w:pPr>
    </w:p>
    <w:p w:rsidR="00645398" w:rsidRDefault="00645398" w:rsidP="00171F93">
      <w:pPr>
        <w:pStyle w:val="ListParagraph"/>
        <w:rPr>
          <w:sz w:val="24"/>
        </w:rPr>
      </w:pPr>
    </w:p>
    <w:p w:rsidR="00645398" w:rsidRDefault="00645398" w:rsidP="00171F93">
      <w:pPr>
        <w:pStyle w:val="ListParagraph"/>
        <w:rPr>
          <w:sz w:val="24"/>
        </w:rPr>
      </w:pPr>
    </w:p>
    <w:p w:rsidR="00645398" w:rsidRDefault="00645398" w:rsidP="00171F93">
      <w:pPr>
        <w:pStyle w:val="ListParagraph"/>
        <w:rPr>
          <w:sz w:val="24"/>
        </w:rPr>
      </w:pPr>
    </w:p>
    <w:p w:rsidR="00CD00B1" w:rsidRPr="00CD00B1" w:rsidRDefault="00CD00B1" w:rsidP="00171F93">
      <w:pPr>
        <w:pStyle w:val="ListParagraph"/>
        <w:rPr>
          <w:sz w:val="24"/>
        </w:rPr>
      </w:pPr>
      <w:r>
        <w:rPr>
          <w:sz w:val="24"/>
        </w:rPr>
        <w:lastRenderedPageBreak/>
        <w:t xml:space="preserve">Check Jobs - </w:t>
      </w:r>
      <w:r w:rsidR="00645398">
        <w:rPr>
          <w:sz w:val="24"/>
        </w:rPr>
        <w:t>Activity Diagram</w:t>
      </w:r>
    </w:p>
    <w:p w:rsidR="00CD00B1" w:rsidRDefault="00E04400" w:rsidP="00876838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892145" cy="3962400"/>
            <wp:effectExtent l="0" t="0" r="0" b="0"/>
            <wp:docPr id="5" name="Picture 5" descr="C:\Users\WillS\Downloads\AD_CheckJo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S\Downloads\AD_CheckJob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481" cy="398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398" w:rsidRPr="00876838" w:rsidRDefault="00645398" w:rsidP="00876838">
      <w:pPr>
        <w:pStyle w:val="ListParagraph"/>
        <w:rPr>
          <w:b/>
          <w:sz w:val="28"/>
        </w:rPr>
      </w:pPr>
    </w:p>
    <w:p w:rsidR="00E04400" w:rsidRPr="00645398" w:rsidRDefault="00CD00B1" w:rsidP="00645398">
      <w:pPr>
        <w:pStyle w:val="ListParagraph"/>
        <w:rPr>
          <w:sz w:val="24"/>
        </w:rPr>
      </w:pPr>
      <w:r>
        <w:rPr>
          <w:sz w:val="24"/>
        </w:rPr>
        <w:t xml:space="preserve">Give </w:t>
      </w:r>
      <w:r w:rsidR="00876838">
        <w:rPr>
          <w:sz w:val="24"/>
        </w:rPr>
        <w:t>O</w:t>
      </w:r>
      <w:r>
        <w:rPr>
          <w:sz w:val="24"/>
        </w:rPr>
        <w:t xml:space="preserve">ut </w:t>
      </w:r>
      <w:r w:rsidR="00876838">
        <w:rPr>
          <w:sz w:val="24"/>
        </w:rPr>
        <w:t>E</w:t>
      </w:r>
      <w:r>
        <w:rPr>
          <w:sz w:val="24"/>
        </w:rPr>
        <w:t>quipment -</w:t>
      </w:r>
      <w:r w:rsidR="00645398" w:rsidRPr="00645398">
        <w:rPr>
          <w:sz w:val="24"/>
        </w:rPr>
        <w:t xml:space="preserve"> </w:t>
      </w:r>
      <w:r w:rsidR="00645398">
        <w:rPr>
          <w:sz w:val="24"/>
        </w:rPr>
        <w:t>Activity Diagram</w:t>
      </w:r>
      <w:r w:rsidR="00645398">
        <w:rPr>
          <w:noProof/>
        </w:rPr>
        <w:t xml:space="preserve"> </w:t>
      </w:r>
      <w:r w:rsidR="00E04400">
        <w:rPr>
          <w:noProof/>
        </w:rPr>
        <w:drawing>
          <wp:inline distT="0" distB="0" distL="0" distR="0">
            <wp:extent cx="3864077" cy="3933825"/>
            <wp:effectExtent l="0" t="0" r="3175" b="0"/>
            <wp:docPr id="6" name="Picture 6" descr="C:\Users\WillS\Downloads\AD_GiveOutEquip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llS\Downloads\AD_GiveOutEquipme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996" cy="395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00" w:rsidRDefault="00E04400" w:rsidP="00171F93">
      <w:pPr>
        <w:pStyle w:val="ListParagraph"/>
        <w:rPr>
          <w:b/>
          <w:sz w:val="28"/>
        </w:rPr>
      </w:pPr>
    </w:p>
    <w:p w:rsidR="00E04400" w:rsidRPr="00876838" w:rsidRDefault="00CD00B1" w:rsidP="00171F93">
      <w:pPr>
        <w:pStyle w:val="ListParagraph"/>
        <w:rPr>
          <w:noProof/>
          <w:sz w:val="24"/>
        </w:rPr>
      </w:pPr>
      <w:r w:rsidRPr="00876838">
        <w:rPr>
          <w:noProof/>
          <w:sz w:val="24"/>
        </w:rPr>
        <w:t xml:space="preserve">Give </w:t>
      </w:r>
      <w:r w:rsidR="00876838" w:rsidRPr="00876838">
        <w:rPr>
          <w:noProof/>
          <w:sz w:val="24"/>
        </w:rPr>
        <w:t>O</w:t>
      </w:r>
      <w:r w:rsidRPr="00876838">
        <w:rPr>
          <w:noProof/>
          <w:sz w:val="24"/>
        </w:rPr>
        <w:t xml:space="preserve">ut </w:t>
      </w:r>
      <w:r w:rsidR="00876838" w:rsidRPr="00876838">
        <w:rPr>
          <w:noProof/>
          <w:sz w:val="24"/>
        </w:rPr>
        <w:t>E</w:t>
      </w:r>
      <w:r w:rsidRPr="00876838">
        <w:rPr>
          <w:noProof/>
          <w:sz w:val="24"/>
        </w:rPr>
        <w:t xml:space="preserve">quipment </w:t>
      </w:r>
      <w:r w:rsidR="00876838" w:rsidRPr="00876838">
        <w:rPr>
          <w:noProof/>
          <w:sz w:val="24"/>
        </w:rPr>
        <w:t>F</w:t>
      </w:r>
      <w:r w:rsidRPr="00876838">
        <w:rPr>
          <w:noProof/>
          <w:sz w:val="24"/>
        </w:rPr>
        <w:t xml:space="preserve">rom </w:t>
      </w:r>
      <w:r w:rsidR="00876838" w:rsidRPr="00876838">
        <w:rPr>
          <w:noProof/>
          <w:sz w:val="24"/>
        </w:rPr>
        <w:t>W</w:t>
      </w:r>
      <w:r w:rsidRPr="00876838">
        <w:rPr>
          <w:noProof/>
          <w:sz w:val="24"/>
        </w:rPr>
        <w:t>orkshop</w:t>
      </w:r>
      <w:r w:rsidR="00876838" w:rsidRPr="00876838">
        <w:rPr>
          <w:noProof/>
          <w:sz w:val="24"/>
        </w:rPr>
        <w:t xml:space="preserve"> - </w:t>
      </w:r>
      <w:r w:rsidR="00645398">
        <w:rPr>
          <w:sz w:val="24"/>
        </w:rPr>
        <w:t>Activity Diagram</w:t>
      </w:r>
    </w:p>
    <w:p w:rsidR="00CD00B1" w:rsidRDefault="00876838" w:rsidP="00171F93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648075" cy="3713925"/>
            <wp:effectExtent l="0" t="0" r="0" b="1270"/>
            <wp:docPr id="15" name="Picture 15" descr="C:\Users\WillS\Downloads\AD_GiveOutEquipmentFromWarehouseorWorksh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llS\Downloads\AD_GiveOutEquipmentFromWarehouseorWorksho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164" cy="374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B1" w:rsidRPr="00645398" w:rsidRDefault="00CD00B1" w:rsidP="00645398">
      <w:pPr>
        <w:ind w:firstLine="720"/>
        <w:rPr>
          <w:sz w:val="24"/>
        </w:rPr>
      </w:pPr>
      <w:r w:rsidRPr="00645398">
        <w:rPr>
          <w:sz w:val="24"/>
        </w:rPr>
        <w:t>Return Equipment -</w:t>
      </w:r>
      <w:r w:rsidR="00645398">
        <w:rPr>
          <w:sz w:val="24"/>
        </w:rPr>
        <w:t xml:space="preserve"> </w:t>
      </w:r>
      <w:r w:rsidR="00645398">
        <w:rPr>
          <w:sz w:val="24"/>
        </w:rPr>
        <w:t>Activity Diagram</w:t>
      </w:r>
    </w:p>
    <w:p w:rsidR="00CD00B1" w:rsidRDefault="00CD00B1" w:rsidP="00171F93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611461" cy="3676650"/>
            <wp:effectExtent l="0" t="0" r="8255" b="0"/>
            <wp:docPr id="11" name="Picture 11" descr="C:\Users\WillS\Downloads\AD_ReturnEquip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llS\Downloads\AD_ReturnEquipmen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176" cy="369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B1" w:rsidRDefault="00CD00B1" w:rsidP="00171F93">
      <w:pPr>
        <w:pStyle w:val="ListParagraph"/>
        <w:rPr>
          <w:b/>
          <w:sz w:val="28"/>
        </w:rPr>
      </w:pPr>
    </w:p>
    <w:p w:rsidR="00CD00B1" w:rsidRDefault="00CD00B1" w:rsidP="00171F93">
      <w:pPr>
        <w:pStyle w:val="ListParagraph"/>
        <w:rPr>
          <w:b/>
          <w:sz w:val="28"/>
        </w:rPr>
      </w:pPr>
    </w:p>
    <w:p w:rsidR="00CD00B1" w:rsidRPr="00CD00B1" w:rsidRDefault="00CD00B1" w:rsidP="00171F93">
      <w:pPr>
        <w:pStyle w:val="ListParagraph"/>
        <w:rPr>
          <w:noProof/>
          <w:sz w:val="24"/>
        </w:rPr>
      </w:pPr>
      <w:r>
        <w:rPr>
          <w:noProof/>
          <w:sz w:val="24"/>
        </w:rPr>
        <w:t>Check Fuel Levels -</w:t>
      </w:r>
      <w:r w:rsidR="00645398" w:rsidRPr="00645398">
        <w:rPr>
          <w:sz w:val="24"/>
        </w:rPr>
        <w:t xml:space="preserve"> </w:t>
      </w:r>
      <w:r w:rsidR="00645398">
        <w:rPr>
          <w:sz w:val="24"/>
        </w:rPr>
        <w:t>Activity Diagram</w:t>
      </w:r>
    </w:p>
    <w:p w:rsidR="00645398" w:rsidRDefault="00CD00B1" w:rsidP="00645398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383415" cy="2990850"/>
            <wp:effectExtent l="0" t="0" r="0" b="0"/>
            <wp:docPr id="12" name="Picture 12" descr="C:\Users\WillS\Downloads\AD_CheckFuelLev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llS\Downloads\AD_CheckFuelLevel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45" cy="29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398" w:rsidRPr="00645398" w:rsidRDefault="00645398" w:rsidP="00645398">
      <w:pPr>
        <w:pStyle w:val="ListParagraph"/>
        <w:rPr>
          <w:b/>
          <w:sz w:val="28"/>
        </w:rPr>
      </w:pPr>
    </w:p>
    <w:p w:rsidR="00645398" w:rsidRPr="00645398" w:rsidRDefault="00CD00B1" w:rsidP="00645398">
      <w:pPr>
        <w:pStyle w:val="ListParagraph"/>
        <w:rPr>
          <w:sz w:val="24"/>
        </w:rPr>
      </w:pPr>
      <w:r>
        <w:rPr>
          <w:sz w:val="24"/>
        </w:rPr>
        <w:t xml:space="preserve">Service Equipment - </w:t>
      </w:r>
      <w:r w:rsidR="00645398">
        <w:rPr>
          <w:sz w:val="24"/>
        </w:rPr>
        <w:t>Activity Diagram</w:t>
      </w:r>
    </w:p>
    <w:p w:rsidR="00CD00B1" w:rsidRDefault="00CD00B1" w:rsidP="00171F93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854721" cy="3924300"/>
            <wp:effectExtent l="0" t="0" r="0" b="0"/>
            <wp:docPr id="13" name="Picture 13" descr="C:\Users\WillS\Downloads\AD_ServiceEquip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llS\Downloads\AD_ServiceEquipmen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087" cy="394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B1" w:rsidRDefault="00CD00B1" w:rsidP="00171F93">
      <w:pPr>
        <w:pStyle w:val="ListParagraph"/>
        <w:rPr>
          <w:b/>
          <w:sz w:val="28"/>
        </w:rPr>
      </w:pPr>
    </w:p>
    <w:p w:rsidR="00645398" w:rsidRDefault="00645398" w:rsidP="00171F93">
      <w:pPr>
        <w:pStyle w:val="ListParagraph"/>
        <w:rPr>
          <w:b/>
          <w:sz w:val="28"/>
        </w:rPr>
      </w:pPr>
    </w:p>
    <w:p w:rsidR="00645398" w:rsidRDefault="00645398" w:rsidP="00171F93">
      <w:pPr>
        <w:pStyle w:val="ListParagraph"/>
        <w:rPr>
          <w:b/>
          <w:sz w:val="28"/>
        </w:rPr>
      </w:pPr>
    </w:p>
    <w:p w:rsidR="00CD00B1" w:rsidRPr="00876838" w:rsidRDefault="00876838" w:rsidP="00171F93">
      <w:pPr>
        <w:pStyle w:val="ListParagraph"/>
        <w:rPr>
          <w:sz w:val="24"/>
        </w:rPr>
      </w:pPr>
      <w:r>
        <w:rPr>
          <w:sz w:val="24"/>
        </w:rPr>
        <w:lastRenderedPageBreak/>
        <w:t xml:space="preserve">Provide Information to Customer - </w:t>
      </w:r>
      <w:r w:rsidR="00645398">
        <w:rPr>
          <w:sz w:val="24"/>
        </w:rPr>
        <w:t>Activity Diagram</w:t>
      </w:r>
    </w:p>
    <w:p w:rsidR="00CD00B1" w:rsidRDefault="00CD00B1" w:rsidP="00171F93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910857" cy="3981450"/>
            <wp:effectExtent l="0" t="0" r="0" b="0"/>
            <wp:docPr id="14" name="Picture 14" descr="C:\Users\WillS\Downloads\AD_ProvideInformationToCust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illS\Downloads\AD_ProvideInformationToCustome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386" cy="398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838" w:rsidRDefault="00876838" w:rsidP="00171F93">
      <w:pPr>
        <w:pStyle w:val="ListParagraph"/>
        <w:rPr>
          <w:b/>
          <w:sz w:val="28"/>
        </w:rPr>
      </w:pPr>
    </w:p>
    <w:p w:rsidR="00876838" w:rsidRDefault="00876838" w:rsidP="00171F93">
      <w:pPr>
        <w:pStyle w:val="ListParagraph"/>
        <w:rPr>
          <w:b/>
          <w:sz w:val="28"/>
        </w:rPr>
      </w:pPr>
    </w:p>
    <w:p w:rsidR="00876838" w:rsidRDefault="00876838" w:rsidP="00171F93">
      <w:pPr>
        <w:pStyle w:val="ListParagraph"/>
        <w:rPr>
          <w:b/>
          <w:sz w:val="28"/>
        </w:rPr>
      </w:pPr>
    </w:p>
    <w:p w:rsidR="00876838" w:rsidRDefault="00876838" w:rsidP="00171F93">
      <w:pPr>
        <w:pStyle w:val="ListParagraph"/>
        <w:rPr>
          <w:b/>
          <w:sz w:val="28"/>
        </w:rPr>
      </w:pPr>
    </w:p>
    <w:p w:rsidR="00876838" w:rsidRDefault="00876838" w:rsidP="00171F93">
      <w:pPr>
        <w:pStyle w:val="ListParagraph"/>
        <w:rPr>
          <w:b/>
          <w:sz w:val="28"/>
        </w:rPr>
      </w:pPr>
    </w:p>
    <w:p w:rsidR="00876838" w:rsidRDefault="00876838" w:rsidP="00171F93">
      <w:pPr>
        <w:pStyle w:val="ListParagraph"/>
        <w:rPr>
          <w:b/>
          <w:sz w:val="28"/>
        </w:rPr>
      </w:pPr>
    </w:p>
    <w:p w:rsidR="00876838" w:rsidRDefault="00876838" w:rsidP="00171F93">
      <w:pPr>
        <w:pStyle w:val="ListParagraph"/>
        <w:rPr>
          <w:b/>
          <w:sz w:val="28"/>
        </w:rPr>
      </w:pPr>
    </w:p>
    <w:p w:rsidR="00876838" w:rsidRDefault="00876838" w:rsidP="00171F93">
      <w:pPr>
        <w:pStyle w:val="ListParagraph"/>
        <w:rPr>
          <w:b/>
          <w:sz w:val="28"/>
        </w:rPr>
      </w:pPr>
    </w:p>
    <w:p w:rsidR="00876838" w:rsidRDefault="00876838" w:rsidP="00171F93">
      <w:pPr>
        <w:pStyle w:val="ListParagraph"/>
        <w:rPr>
          <w:b/>
          <w:sz w:val="28"/>
        </w:rPr>
      </w:pPr>
    </w:p>
    <w:p w:rsidR="00876838" w:rsidRDefault="00876838" w:rsidP="00171F93">
      <w:pPr>
        <w:pStyle w:val="ListParagraph"/>
        <w:rPr>
          <w:b/>
          <w:sz w:val="28"/>
        </w:rPr>
      </w:pPr>
    </w:p>
    <w:p w:rsidR="00876838" w:rsidRDefault="00876838" w:rsidP="00171F93">
      <w:pPr>
        <w:pStyle w:val="ListParagraph"/>
        <w:rPr>
          <w:b/>
          <w:sz w:val="28"/>
        </w:rPr>
      </w:pPr>
    </w:p>
    <w:p w:rsidR="00876838" w:rsidRDefault="00876838" w:rsidP="00171F93">
      <w:pPr>
        <w:pStyle w:val="ListParagraph"/>
        <w:rPr>
          <w:b/>
          <w:sz w:val="28"/>
        </w:rPr>
      </w:pPr>
    </w:p>
    <w:p w:rsidR="00876838" w:rsidRDefault="00876838" w:rsidP="00171F93">
      <w:pPr>
        <w:pStyle w:val="ListParagraph"/>
        <w:rPr>
          <w:b/>
          <w:sz w:val="28"/>
        </w:rPr>
      </w:pPr>
    </w:p>
    <w:p w:rsidR="00876838" w:rsidRDefault="00876838" w:rsidP="00171F93">
      <w:pPr>
        <w:pStyle w:val="ListParagraph"/>
        <w:rPr>
          <w:b/>
          <w:sz w:val="28"/>
        </w:rPr>
      </w:pPr>
    </w:p>
    <w:p w:rsidR="00876838" w:rsidRDefault="00876838" w:rsidP="00171F93">
      <w:pPr>
        <w:pStyle w:val="ListParagraph"/>
        <w:rPr>
          <w:b/>
          <w:sz w:val="28"/>
        </w:rPr>
      </w:pPr>
    </w:p>
    <w:p w:rsidR="00876838" w:rsidRDefault="00876838" w:rsidP="00171F93">
      <w:pPr>
        <w:pStyle w:val="ListParagraph"/>
        <w:rPr>
          <w:b/>
          <w:sz w:val="28"/>
        </w:rPr>
      </w:pPr>
    </w:p>
    <w:p w:rsidR="00876838" w:rsidRDefault="00876838" w:rsidP="00171F93">
      <w:pPr>
        <w:pStyle w:val="ListParagraph"/>
        <w:rPr>
          <w:b/>
          <w:sz w:val="28"/>
        </w:rPr>
      </w:pPr>
    </w:p>
    <w:p w:rsidR="00876838" w:rsidRDefault="00876838" w:rsidP="00171F93">
      <w:pPr>
        <w:pStyle w:val="ListParagraph"/>
        <w:rPr>
          <w:b/>
          <w:sz w:val="28"/>
        </w:rPr>
      </w:pPr>
    </w:p>
    <w:p w:rsidR="00876838" w:rsidRDefault="00876838" w:rsidP="00171F93">
      <w:pPr>
        <w:pStyle w:val="ListParagraph"/>
        <w:rPr>
          <w:b/>
          <w:sz w:val="28"/>
        </w:rPr>
      </w:pPr>
    </w:p>
    <w:p w:rsidR="00876838" w:rsidRDefault="00876838" w:rsidP="00876838">
      <w:pPr>
        <w:pStyle w:val="ListParagraph"/>
        <w:jc w:val="center"/>
        <w:rPr>
          <w:b/>
          <w:sz w:val="28"/>
        </w:rPr>
      </w:pPr>
      <w:r>
        <w:rPr>
          <w:b/>
          <w:sz w:val="28"/>
        </w:rPr>
        <w:t>Question 4 – Class Diagram</w:t>
      </w:r>
    </w:p>
    <w:p w:rsidR="00876838" w:rsidRDefault="00876838" w:rsidP="00171F93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235585</wp:posOffset>
            </wp:positionV>
            <wp:extent cx="6476365" cy="5820410"/>
            <wp:effectExtent l="0" t="0" r="635" b="8890"/>
            <wp:wrapSquare wrapText="bothSides"/>
            <wp:docPr id="16" name="Picture 16" descr="C:\Users\WillS\Downloads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S\Downloads\Class Diagram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838" w:rsidRPr="00F054D3" w:rsidRDefault="00876838" w:rsidP="00171F93">
      <w:pPr>
        <w:pStyle w:val="ListParagraph"/>
        <w:rPr>
          <w:b/>
          <w:sz w:val="28"/>
        </w:rPr>
      </w:pPr>
    </w:p>
    <w:sectPr w:rsidR="00876838" w:rsidRPr="00F054D3" w:rsidSect="00C8610B">
      <w:footerReference w:type="default" r:id="rId2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BB3" w:rsidRDefault="00EA4BB3" w:rsidP="00C6554A">
      <w:pPr>
        <w:spacing w:before="0" w:after="0" w:line="240" w:lineRule="auto"/>
      </w:pPr>
      <w:r>
        <w:separator/>
      </w:r>
    </w:p>
  </w:endnote>
  <w:endnote w:type="continuationSeparator" w:id="0">
    <w:p w:rsidR="00EA4BB3" w:rsidRDefault="00EA4BB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\* Arabic  \* MERGEFORMAT </w:instrText>
    </w:r>
    <w:r>
      <w:rPr>
        <w:lang w:val="en-GB" w:bidi="en-GB"/>
      </w:rPr>
      <w:fldChar w:fldCharType="separate"/>
    </w:r>
    <w:r w:rsidR="00624D0B">
      <w:rPr>
        <w:noProof/>
        <w:lang w:val="en-GB" w:bidi="en-GB"/>
      </w:rPr>
      <w:t>1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BB3" w:rsidRDefault="00EA4BB3" w:rsidP="00C6554A">
      <w:pPr>
        <w:spacing w:before="0" w:after="0" w:line="240" w:lineRule="auto"/>
      </w:pPr>
      <w:r>
        <w:separator/>
      </w:r>
    </w:p>
  </w:footnote>
  <w:footnote w:type="continuationSeparator" w:id="0">
    <w:p w:rsidR="00EA4BB3" w:rsidRDefault="00EA4BB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9394DE1"/>
    <w:multiLevelType w:val="hybridMultilevel"/>
    <w:tmpl w:val="354AC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80740"/>
    <w:multiLevelType w:val="hybridMultilevel"/>
    <w:tmpl w:val="E2CC64E2"/>
    <w:lvl w:ilvl="0" w:tplc="74D46CA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3F"/>
    <w:rsid w:val="00171F93"/>
    <w:rsid w:val="0022233F"/>
    <w:rsid w:val="002554CD"/>
    <w:rsid w:val="00293B83"/>
    <w:rsid w:val="002B4294"/>
    <w:rsid w:val="00333D0D"/>
    <w:rsid w:val="004C049F"/>
    <w:rsid w:val="005000E2"/>
    <w:rsid w:val="00590ADB"/>
    <w:rsid w:val="00624D0B"/>
    <w:rsid w:val="00645398"/>
    <w:rsid w:val="006A3CE7"/>
    <w:rsid w:val="00876838"/>
    <w:rsid w:val="00B86DEA"/>
    <w:rsid w:val="00C6554A"/>
    <w:rsid w:val="00C8610B"/>
    <w:rsid w:val="00CD00B1"/>
    <w:rsid w:val="00E04400"/>
    <w:rsid w:val="00EA4BB3"/>
    <w:rsid w:val="00ED7C44"/>
    <w:rsid w:val="00F054D3"/>
    <w:rsid w:val="00F7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4855E"/>
  <w15:chartTrackingRefBased/>
  <w15:docId w15:val="{78CF5385-639A-461E-825B-F1358FF7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2223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S\Downloads\TF02835058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TF02835058</Template>
  <TotalTime>98</TotalTime>
  <Pages>21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Stewart</dc:creator>
  <cp:keywords/>
  <dc:description/>
  <cp:lastModifiedBy>William Stewart</cp:lastModifiedBy>
  <cp:revision>1</cp:revision>
  <dcterms:created xsi:type="dcterms:W3CDTF">2019-04-11T06:10:00Z</dcterms:created>
  <dcterms:modified xsi:type="dcterms:W3CDTF">2019-04-11T07:48:00Z</dcterms:modified>
</cp:coreProperties>
</file>